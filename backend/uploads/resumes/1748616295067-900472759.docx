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36B3B" w14:textId="59B54C1C" w:rsidR="00F41BEE" w:rsidRDefault="0007779D" w:rsidP="0007779D">
      <w:pPr>
        <w:pStyle w:val="Title"/>
      </w:pPr>
      <w:proofErr w:type="spellStart"/>
      <w:r>
        <w:t>Andlapalli</w:t>
      </w:r>
      <w:proofErr w:type="spellEnd"/>
      <w:r>
        <w:t xml:space="preserve"> </w:t>
      </w:r>
      <w:proofErr w:type="spellStart"/>
      <w:r>
        <w:t>swetha</w:t>
      </w:r>
      <w:proofErr w:type="spellEnd"/>
      <w:r>
        <w:t xml:space="preserve"> </w:t>
      </w:r>
      <w:proofErr w:type="spellStart"/>
      <w:r>
        <w:t>priya</w:t>
      </w:r>
      <w:proofErr w:type="spellEnd"/>
    </w:p>
    <w:p w14:paraId="5D857F0A" w14:textId="65418612" w:rsidR="00F41BEE" w:rsidRDefault="0007779D" w:rsidP="009E3475">
      <w:pPr>
        <w:pStyle w:val="Heading1"/>
      </w:pPr>
      <w:r>
        <w:t>Contact:9866125227 | andlapalliswetha@gmail.com</w:t>
      </w:r>
    </w:p>
    <w:p w14:paraId="65677CD8" w14:textId="77777777" w:rsidR="00003455" w:rsidRPr="00003455" w:rsidRDefault="00003455" w:rsidP="00003455"/>
    <w:p w14:paraId="4E2D5EFB" w14:textId="77777777" w:rsidR="00F41BEE" w:rsidRDefault="00000000" w:rsidP="006E0605">
      <w:pPr>
        <w:pStyle w:val="Heading1"/>
      </w:pPr>
      <w:sdt>
        <w:sdtPr>
          <w:id w:val="-736782104"/>
          <w:placeholder>
            <w:docPart w:val="20D3417D0C5D49E0A7B197E11BE7DE86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14:paraId="3DA1AE55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1A87308" wp14:editId="7651DC22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12B5EC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EA9C2F9" w14:textId="02F1E0DC" w:rsidR="00F41BEE" w:rsidRDefault="0007779D" w:rsidP="009E3475">
      <w:r>
        <w:t xml:space="preserve">Looking for a challenging role so that I can use my skills and capabilities through sincere dedication and </w:t>
      </w:r>
      <w:proofErr w:type="spellStart"/>
      <w:r>
        <w:t>hardwork</w:t>
      </w:r>
      <w:proofErr w:type="spellEnd"/>
      <w:r>
        <w:t xml:space="preserve"> for successful </w:t>
      </w:r>
      <w:proofErr w:type="spellStart"/>
      <w:proofErr w:type="gramStart"/>
      <w:r>
        <w:t>career.quick</w:t>
      </w:r>
      <w:proofErr w:type="spellEnd"/>
      <w:proofErr w:type="gramEnd"/>
      <w:r>
        <w:t xml:space="preserve"> learner</w:t>
      </w:r>
    </w:p>
    <w:p w14:paraId="51A9D154" w14:textId="77777777" w:rsidR="00003455" w:rsidRDefault="00003455" w:rsidP="009E3475"/>
    <w:p w14:paraId="2E09E6C3" w14:textId="77777777" w:rsidR="00F41BEE" w:rsidRDefault="00000000" w:rsidP="006E0605">
      <w:pPr>
        <w:pStyle w:val="Heading1"/>
      </w:pPr>
      <w:sdt>
        <w:sdtPr>
          <w:id w:val="1513793667"/>
          <w:placeholder>
            <w:docPart w:val="D49643F47EF540578C5B22801C79B53A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4CE68AA6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F096CC7" wp14:editId="279F13B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A59D85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9776BD3" w14:textId="2FF8F96F" w:rsidR="00003455" w:rsidRDefault="0007779D" w:rsidP="003C5B18">
      <w:pPr>
        <w:pStyle w:val="Heading2"/>
      </w:pPr>
      <w:r>
        <w:t xml:space="preserve">University college of </w:t>
      </w:r>
      <w:proofErr w:type="gramStart"/>
      <w:r>
        <w:t>engineering</w:t>
      </w:r>
      <w:r w:rsidR="00033A91">
        <w:t xml:space="preserve"> ,Osmania</w:t>
      </w:r>
      <w:proofErr w:type="gramEnd"/>
      <w:r w:rsidR="00033A91">
        <w:t xml:space="preserve"> University</w:t>
      </w:r>
    </w:p>
    <w:p w14:paraId="3E219132" w14:textId="4351F68E" w:rsidR="0007779D" w:rsidRDefault="0007779D" w:rsidP="0007779D">
      <w:pPr>
        <w:pStyle w:val="ListBullet"/>
        <w:numPr>
          <w:ilvl w:val="0"/>
          <w:numId w:val="0"/>
        </w:numPr>
        <w:ind w:left="288"/>
      </w:pPr>
      <w:r>
        <w:t xml:space="preserve"> Bachelor of </w:t>
      </w:r>
      <w:proofErr w:type="gramStart"/>
      <w:r>
        <w:t>engineering(</w:t>
      </w:r>
      <w:proofErr w:type="gramEnd"/>
      <w:r>
        <w:t>Computer science and engineering)</w:t>
      </w:r>
    </w:p>
    <w:p w14:paraId="01E7C829" w14:textId="22F10CF2" w:rsidR="0007779D" w:rsidRDefault="0007779D" w:rsidP="0007779D">
      <w:pPr>
        <w:pStyle w:val="ListBullet"/>
        <w:numPr>
          <w:ilvl w:val="0"/>
          <w:numId w:val="0"/>
        </w:numPr>
        <w:ind w:left="288"/>
      </w:pPr>
      <w:r>
        <w:t xml:space="preserve">  8.24CGPA</w:t>
      </w:r>
    </w:p>
    <w:p w14:paraId="7443BD5E" w14:textId="6BF805CE" w:rsidR="0007779D" w:rsidRDefault="00FB5842" w:rsidP="003C5B18">
      <w:pPr>
        <w:pStyle w:val="Heading2"/>
      </w:pPr>
      <w:r>
        <w:t xml:space="preserve"> </w:t>
      </w:r>
      <w:r w:rsidR="0007779D">
        <w:t>Sri gayatri junior college</w:t>
      </w:r>
    </w:p>
    <w:p w14:paraId="5E00422A" w14:textId="2F4171ED" w:rsidR="0007779D" w:rsidRDefault="0007779D" w:rsidP="0007779D">
      <w:pPr>
        <w:pStyle w:val="ListBullet"/>
        <w:numPr>
          <w:ilvl w:val="0"/>
          <w:numId w:val="0"/>
        </w:numPr>
        <w:ind w:left="288"/>
      </w:pPr>
      <w:r>
        <w:t xml:space="preserve">  </w:t>
      </w:r>
      <w:r w:rsidR="00FB5842">
        <w:t xml:space="preserve"> </w:t>
      </w:r>
      <w:r>
        <w:t>97%</w:t>
      </w:r>
    </w:p>
    <w:p w14:paraId="74607C4F" w14:textId="7A169EF3" w:rsidR="0007779D" w:rsidRDefault="00FB5842" w:rsidP="003C5B18">
      <w:pPr>
        <w:pStyle w:val="Heading2"/>
      </w:pPr>
      <w:r>
        <w:t xml:space="preserve"> </w:t>
      </w:r>
      <w:r w:rsidR="0007779D">
        <w:t>Dwaraka high school</w:t>
      </w:r>
    </w:p>
    <w:p w14:paraId="0B0F7D0A" w14:textId="19677655" w:rsidR="0007779D" w:rsidRDefault="0007779D" w:rsidP="0007779D">
      <w:pPr>
        <w:pStyle w:val="ListBullet"/>
        <w:numPr>
          <w:ilvl w:val="0"/>
          <w:numId w:val="0"/>
        </w:numPr>
        <w:ind w:left="288"/>
      </w:pPr>
      <w:r>
        <w:t xml:space="preserve"> </w:t>
      </w:r>
      <w:r w:rsidR="00FB5842">
        <w:t xml:space="preserve"> </w:t>
      </w:r>
      <w:r>
        <w:t>10 CGPA</w:t>
      </w:r>
    </w:p>
    <w:p w14:paraId="47F42E9F" w14:textId="71F690DB" w:rsidR="0007779D" w:rsidRDefault="0007779D" w:rsidP="0007779D">
      <w:pPr>
        <w:pStyle w:val="Heading1"/>
      </w:pPr>
      <w:r>
        <w:t>Achievements</w:t>
      </w:r>
    </w:p>
    <w:p w14:paraId="7DAD561C" w14:textId="77777777" w:rsidR="0007779D" w:rsidRPr="00003455" w:rsidRDefault="0007779D" w:rsidP="0007779D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DE3FE9E" wp14:editId="3EABD8ED">
                <wp:extent cx="5943600" cy="0"/>
                <wp:effectExtent l="0" t="0" r="0" b="0"/>
                <wp:docPr id="49667319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A112D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DCD73E4" w14:textId="67E6F4F0" w:rsidR="0007779D" w:rsidRDefault="0007779D" w:rsidP="00036A10">
      <w:pPr>
        <w:pStyle w:val="ListBullet"/>
      </w:pPr>
      <w:r>
        <w:t xml:space="preserve"> </w:t>
      </w:r>
      <w:r w:rsidR="00036A10">
        <w:t>S</w:t>
      </w:r>
      <w:r>
        <w:t xml:space="preserve">ecured 4931 rank in </w:t>
      </w:r>
      <w:r w:rsidR="00036A10">
        <w:t>EAMCET</w:t>
      </w:r>
    </w:p>
    <w:p w14:paraId="68C59CAE" w14:textId="77777777" w:rsidR="0007779D" w:rsidRDefault="0007779D" w:rsidP="0007779D">
      <w:pPr>
        <w:pStyle w:val="ListBullet"/>
        <w:numPr>
          <w:ilvl w:val="0"/>
          <w:numId w:val="0"/>
        </w:numPr>
      </w:pPr>
    </w:p>
    <w:p w14:paraId="55707649" w14:textId="75EF9E83" w:rsidR="00F41BEE" w:rsidRDefault="0007779D" w:rsidP="00D52131">
      <w:pPr>
        <w:pStyle w:val="Heading1"/>
      </w:pPr>
      <w:r>
        <w:t>skills</w:t>
      </w:r>
    </w:p>
    <w:p w14:paraId="5676B94B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CC526D5" wp14:editId="526F85CE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00FE1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6EE734" w14:textId="5345C7D1" w:rsidR="00F41BEE" w:rsidRDefault="0007779D" w:rsidP="0007779D">
      <w:pPr>
        <w:pStyle w:val="ListBullet"/>
      </w:pPr>
      <w:r>
        <w:t>C language</w:t>
      </w:r>
    </w:p>
    <w:p w14:paraId="66913747" w14:textId="3E330A62" w:rsidR="0007779D" w:rsidRDefault="0007779D" w:rsidP="0007779D">
      <w:pPr>
        <w:pStyle w:val="ListBullet"/>
      </w:pPr>
      <w:r>
        <w:t>Java</w:t>
      </w:r>
    </w:p>
    <w:p w14:paraId="5E2CCFAF" w14:textId="52908F0A" w:rsidR="0007779D" w:rsidRDefault="0007779D" w:rsidP="0007779D">
      <w:pPr>
        <w:pStyle w:val="ListBullet"/>
      </w:pPr>
      <w:r>
        <w:t>C++</w:t>
      </w:r>
    </w:p>
    <w:p w14:paraId="4E3FB3E5" w14:textId="2BF14D3B" w:rsidR="0007779D" w:rsidRDefault="0007779D" w:rsidP="0007779D">
      <w:pPr>
        <w:pStyle w:val="ListBullet"/>
      </w:pPr>
      <w:r>
        <w:t>Data structures</w:t>
      </w:r>
    </w:p>
    <w:p w14:paraId="43DEFD6A" w14:textId="77777777" w:rsidR="0007779D" w:rsidRDefault="0007779D" w:rsidP="0007779D">
      <w:pPr>
        <w:pStyle w:val="ListBullet"/>
        <w:numPr>
          <w:ilvl w:val="0"/>
          <w:numId w:val="0"/>
        </w:numPr>
        <w:ind w:left="288"/>
      </w:pPr>
    </w:p>
    <w:p w14:paraId="3106A6E2" w14:textId="1EC75CA1" w:rsidR="0007779D" w:rsidRDefault="0007779D" w:rsidP="0007779D">
      <w:pPr>
        <w:pStyle w:val="Heading1"/>
      </w:pPr>
      <w:r>
        <w:t>s</w:t>
      </w:r>
      <w:r w:rsidR="008F2100">
        <w:t>trengths</w:t>
      </w:r>
    </w:p>
    <w:p w14:paraId="673CF767" w14:textId="77777777" w:rsidR="0007779D" w:rsidRPr="00003455" w:rsidRDefault="0007779D" w:rsidP="0007779D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8EC1950" wp14:editId="0493E550">
                <wp:extent cx="5943600" cy="0"/>
                <wp:effectExtent l="0" t="0" r="0" b="0"/>
                <wp:docPr id="176857186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F7A1D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D1BB2E" w14:textId="6E92FEA9" w:rsidR="0007779D" w:rsidRDefault="008F2100" w:rsidP="008F2100">
      <w:pPr>
        <w:pStyle w:val="ListBullet"/>
      </w:pPr>
      <w:r>
        <w:t>Quick learner</w:t>
      </w:r>
    </w:p>
    <w:p w14:paraId="011AB6B7" w14:textId="33834931" w:rsidR="008F2100" w:rsidRDefault="008F2100" w:rsidP="008F2100">
      <w:pPr>
        <w:pStyle w:val="ListBullet"/>
      </w:pPr>
      <w:r>
        <w:t>Hard worker</w:t>
      </w:r>
    </w:p>
    <w:p w14:paraId="465E8763" w14:textId="30F05187" w:rsidR="008F2100" w:rsidRDefault="008F2100" w:rsidP="008F2100">
      <w:pPr>
        <w:pStyle w:val="ListBullet"/>
      </w:pPr>
      <w:r>
        <w:t xml:space="preserve">time </w:t>
      </w:r>
      <w:r w:rsidR="00D7383D">
        <w:t>management</w:t>
      </w:r>
    </w:p>
    <w:sectPr w:rsidR="008F2100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A153F" w14:textId="77777777" w:rsidR="00934842" w:rsidRDefault="00934842">
      <w:pPr>
        <w:spacing w:after="0"/>
      </w:pPr>
      <w:r>
        <w:separator/>
      </w:r>
    </w:p>
  </w:endnote>
  <w:endnote w:type="continuationSeparator" w:id="0">
    <w:p w14:paraId="64C038E4" w14:textId="77777777" w:rsidR="00934842" w:rsidRDefault="00934842">
      <w:pPr>
        <w:spacing w:after="0"/>
      </w:pPr>
      <w:r>
        <w:continuationSeparator/>
      </w:r>
    </w:p>
  </w:endnote>
  <w:endnote w:type="continuationNotice" w:id="1">
    <w:p w14:paraId="45473910" w14:textId="77777777" w:rsidR="00934842" w:rsidRDefault="0093484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E0FB1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F15BB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6119B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9C5D5" w14:textId="77777777" w:rsidR="00934842" w:rsidRDefault="00934842">
      <w:pPr>
        <w:spacing w:after="0"/>
      </w:pPr>
      <w:r>
        <w:separator/>
      </w:r>
    </w:p>
  </w:footnote>
  <w:footnote w:type="continuationSeparator" w:id="0">
    <w:p w14:paraId="2C91D35F" w14:textId="77777777" w:rsidR="00934842" w:rsidRDefault="00934842">
      <w:pPr>
        <w:spacing w:after="0"/>
      </w:pPr>
      <w:r>
        <w:continuationSeparator/>
      </w:r>
    </w:p>
  </w:footnote>
  <w:footnote w:type="continuationNotice" w:id="1">
    <w:p w14:paraId="0A533BB6" w14:textId="77777777" w:rsidR="00934842" w:rsidRDefault="0093484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56849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46A03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8E7DF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9D"/>
    <w:rsid w:val="00003455"/>
    <w:rsid w:val="00021C10"/>
    <w:rsid w:val="00032277"/>
    <w:rsid w:val="00032383"/>
    <w:rsid w:val="00032982"/>
    <w:rsid w:val="00033A91"/>
    <w:rsid w:val="00036A10"/>
    <w:rsid w:val="00037A3D"/>
    <w:rsid w:val="00037A80"/>
    <w:rsid w:val="0004081D"/>
    <w:rsid w:val="00047720"/>
    <w:rsid w:val="00047C0B"/>
    <w:rsid w:val="000539BD"/>
    <w:rsid w:val="00066E2A"/>
    <w:rsid w:val="00076DB4"/>
    <w:rsid w:val="0007779D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B1C18"/>
    <w:rsid w:val="001B61CA"/>
    <w:rsid w:val="001D4B58"/>
    <w:rsid w:val="00200572"/>
    <w:rsid w:val="00262033"/>
    <w:rsid w:val="00271453"/>
    <w:rsid w:val="00276E4F"/>
    <w:rsid w:val="00295104"/>
    <w:rsid w:val="002A7753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C5B18"/>
    <w:rsid w:val="003F19B9"/>
    <w:rsid w:val="00400FD0"/>
    <w:rsid w:val="0040118E"/>
    <w:rsid w:val="00420DE9"/>
    <w:rsid w:val="00433CD1"/>
    <w:rsid w:val="00445933"/>
    <w:rsid w:val="004476A1"/>
    <w:rsid w:val="004476B0"/>
    <w:rsid w:val="00472A27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A3BB2"/>
    <w:rsid w:val="008C73F3"/>
    <w:rsid w:val="008D5413"/>
    <w:rsid w:val="008D5A41"/>
    <w:rsid w:val="008D6A27"/>
    <w:rsid w:val="008E038B"/>
    <w:rsid w:val="008E10EB"/>
    <w:rsid w:val="008E5671"/>
    <w:rsid w:val="008F2100"/>
    <w:rsid w:val="00912D4C"/>
    <w:rsid w:val="00924DC2"/>
    <w:rsid w:val="0093056E"/>
    <w:rsid w:val="00934842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2E0C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383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  <w:rsid w:val="00FB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72A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l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D3417D0C5D49E0A7B197E11BE7D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BF505-1E94-45F5-A444-D1C2DC511FCD}"/>
      </w:docPartPr>
      <w:docPartBody>
        <w:p w:rsidR="00740FB9" w:rsidRDefault="00000000">
          <w:pPr>
            <w:pStyle w:val="20D3417D0C5D49E0A7B197E11BE7DE86"/>
          </w:pPr>
          <w:r>
            <w:t>Objective</w:t>
          </w:r>
        </w:p>
      </w:docPartBody>
    </w:docPart>
    <w:docPart>
      <w:docPartPr>
        <w:name w:val="D49643F47EF540578C5B22801C79B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358DF-6274-4F0D-A87A-1AFAA665177E}"/>
      </w:docPartPr>
      <w:docPartBody>
        <w:p w:rsidR="00740FB9" w:rsidRDefault="00000000">
          <w:pPr>
            <w:pStyle w:val="D49643F47EF540578C5B22801C79B53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6B"/>
    <w:rsid w:val="002A7753"/>
    <w:rsid w:val="004B6B6B"/>
    <w:rsid w:val="00740FB9"/>
    <w:rsid w:val="008C73F3"/>
    <w:rsid w:val="00CD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D3417D0C5D49E0A7B197E11BE7DE86">
    <w:name w:val="20D3417D0C5D49E0A7B197E11BE7DE86"/>
  </w:style>
  <w:style w:type="paragraph" w:customStyle="1" w:styleId="D49643F47EF540578C5B22801C79B53A">
    <w:name w:val="D49643F47EF540578C5B22801C79B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2024-09-05T13:08:00Z</dcterms:created>
  <dcterms:modified xsi:type="dcterms:W3CDTF">2024-09-05T13:08:00Z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